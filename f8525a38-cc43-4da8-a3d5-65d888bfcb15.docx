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</w:rPr>
      </w:pPr>
      <w:r>
        <w:rPr>
          <w:b/>
        </w:rPr>
        <w:t>Python Programming for Machine Learning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 xml:space="preserve">Name: Naveen M </w:t>
      </w:r>
    </w:p>
    <w:p>
      <w:pPr>
        <w:rPr>
          <w:b/>
        </w:rPr>
      </w:pPr>
      <w:r>
        <w:rPr>
          <w:b/>
        </w:rPr>
        <w:t>Class: ECE ’C’</w:t>
      </w:r>
    </w:p>
    <w:p>
      <w:pPr>
        <w:rPr>
          <w:b/>
        </w:rPr>
      </w:pPr>
      <w:r>
        <w:rPr>
          <w:b/>
        </w:rPr>
        <w:t>Roll Number: 220801508</w:t>
      </w:r>
      <w:r>
        <w:rPr>
          <w:b/>
        </w:rPr>
        <w:drawing>
          <wp:inline distT="114300" distB="114300" distL="114300" distR="114300">
            <wp:extent cx="6052615" cy="52207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rcRect t="6812" b="46363" l="11566" r="115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2615" cy="52207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Ex.no 1                    Calculating values of random data using NumPy for          220801508</w:t>
      </w:r>
    </w:p>
    <w:p>
      <w:pPr>
        <w:rPr>
          <w:b/>
        </w:rPr>
      </w:pPr>
      <w:r>
        <w:rPr>
          <w:b/>
        </w:rPr>
        <w:t>Date: 16.2.2024                                mathematical formulas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Aim: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Calculating values of random data using NumPy for mathematical formulas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1)Euclidean distance between two points 2) Dot Product of two Vectors 3)Solving a System of Linear Equations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Program:</w:t>
      </w:r>
    </w:p>
    <w:p/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#euclidean distance between 2 points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point1=np.array([3,2])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point2=np.array([1,1])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d=(((point1[0]-point2[0])**2)+((point1[1]-point2[1])**2))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print(math.sqrt(d))</w:t>
      </w:r>
    </w:p>
    <w:p>
      <w:pPr>
        <w:rPr>
          <w:rFonts w:ascii="Consolas" w:eastAsia="Consolas" w:cs="Consolas" w:hAnsi="Consolas"/>
          <w:sz w:val="20"/>
          <w:szCs w:val="20"/>
        </w:rPr>
      </w:pP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#dot product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def dot(x,y):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dot_prod=x.dot(y)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print(dot_prod)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dot(point1, point2)</w:t>
      </w:r>
    </w:p>
    <w:p>
      <w:pPr>
        <w:rPr>
          <w:rFonts w:ascii="Consolas" w:eastAsia="Consolas" w:cs="Consolas" w:hAnsi="Consolas"/>
          <w:sz w:val="20"/>
          <w:szCs w:val="20"/>
        </w:rPr>
      </w:pP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#Linear equation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 np.array([[4,3], [5, 9]])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b=np.array([2,1])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print(np.linalg.solve(a,b))</w:t>
      </w:r>
    </w:p>
    <w:p/>
    <w:p>
      <w:pPr>
        <w:rPr>
          <w:b/>
        </w:rPr>
      </w:pPr>
      <w:r>
        <w:rPr>
          <w:b/>
        </w:rPr>
        <w:t>Output: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786312" cy="2672876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6312" cy="2672876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sz w:val="20"/>
          <w:szCs w:val="20"/>
        </w:rPr>
      </w:pPr>
    </w:p>
    <w:p>
      <w:pPr>
        <w:rPr>
          <w:b/>
        </w:rPr>
      </w:pPr>
      <w:r>
        <w:rPr>
          <w:b/>
        </w:rPr>
        <w:t>Ex.no 2                                                   Sigmoid and Tanh                                220801508</w:t>
      </w:r>
    </w:p>
    <w:p>
      <w:pPr>
        <w:rPr>
          <w:b/>
        </w:rPr>
      </w:pPr>
      <w:r>
        <w:rPr>
          <w:b/>
        </w:rPr>
        <w:t>Date: 23/2/2024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Aim:</w:t>
      </w:r>
    </w:p>
    <w:p>
      <w:r>
        <w:t>Write a simple Python code to generate random values and then compute their sigmoid and tanh (hyperbolic tangent) values using NumPy. Plot the values.</w:t>
      </w:r>
    </w:p>
    <w:p/>
    <w:p>
      <w:pPr>
        <w:rPr>
          <w:b/>
        </w:rPr>
      </w:pPr>
      <w:r>
        <w:rPr>
          <w:b/>
        </w:rPr>
        <w:t>Program: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def sigmoid(x):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return 1 / (1 + np.exp(-x))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def tanh(x):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return np.tanh(x) 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random_values=np.random.randn(100)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sigmoid_values=sigmoid(random_values)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tanh_values=tanh(random_values) 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#plotting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indices=np.arange(len(random_values))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plt.figure(figsize=(14, 6))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plt.subplot(1,2,1)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plt.scatter(indices, sigmoid_values, color='r', label='Sigmoid') plt.plot(indices,sigmoid_values,'g',linestyle='-')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plt.title('Sigmoid Function')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plt.xlabel('Random Values')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plt.ylabel('Sigmoid Output')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plt.grid()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plt.subplot(1,2,2)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plt.scatter(indices, tanh_values, color='b', label='Tanh') plt.plot(indices,tanh_values,'g',linestyle='-')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plt.title('Hyperbolic Tangent (tanh) Function')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plt.xlabel('Random Values')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plt.ylabel('Tanh Output')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plt.grid()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plt.tight_layout()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plt.show()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Output:</w:t>
      </w: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114300" distB="114300" distL="114300" distR="114300">
            <wp:extent cx="5943600" cy="5232400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232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sz w:val="20"/>
          <w:szCs w:val="20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Ex.no 3                                          Simple Program using Pandas                        220801508</w:t>
      </w:r>
    </w:p>
    <w:p>
      <w:pPr>
        <w:rPr>
          <w:b/>
        </w:rPr>
      </w:pPr>
      <w:r>
        <w:rPr>
          <w:b/>
        </w:rPr>
        <w:t>Date: 2/3/2024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Aim:</w:t>
      </w:r>
    </w:p>
    <w:p>
      <w:pPr>
        <w:ind w:firstLine="720"/>
      </w:pPr>
      <w:r>
        <w:t>Simple Python program using pandas that creates a DataFrame, performs some basic operations, and prints the result.</w:t>
      </w:r>
    </w:p>
    <w:p>
      <w:pPr>
        <w:ind w:firstLine="720"/>
      </w:pPr>
    </w:p>
    <w:p>
      <w:r>
        <w:rPr>
          <w:b/>
        </w:rPr>
        <w:t>Steps:</w:t>
      </w:r>
    </w:p>
    <w:p>
      <w:pPr>
        <w:ind w:left="720"/>
      </w:pPr>
      <w:r>
        <w:t>1. Imports the pandas library as pd.</w:t>
      </w:r>
    </w:p>
    <w:p>
      <w:pPr>
        <w:ind w:left="720"/>
      </w:pPr>
      <w:r>
        <w:t>2. Creates two lists: data containing fruit names and prices containing their corresponding prices.</w:t>
      </w:r>
    </w:p>
    <w:p>
      <w:pPr>
        <w:ind w:left="720"/>
      </w:pPr>
      <w:r>
        <w:t>3. Zips these lists together and creates a DataFrame named fruits_df with columns named ‘Fruit’ and ‘Price’</w:t>
      </w:r>
    </w:p>
    <w:p>
      <w:pPr>
        <w:ind w:left="720"/>
      </w:pPr>
      <w:r>
        <w:t>4. Uses info() to get information about the DataFrame, including data types and number of entries.</w:t>
      </w:r>
    </w:p>
    <w:p>
      <w:pPr>
        <w:ind w:left="720"/>
      </w:pPr>
      <w:r>
        <w:t>5. Prints the entire DataFrame using to_string().</w:t>
      </w:r>
    </w:p>
    <w:p>
      <w:pPr>
        <w:ind w:left="720"/>
      </w:pPr>
      <w:r>
        <w:t>6. Calculates descriptive statistics (mean, standard deviation, etc.) for the ‘Price’ column and prints the results.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Program Code:</w:t>
      </w:r>
    </w:p>
    <w:p/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pandas as pd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Create a list of data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data = ["Apple", "Banana", "Cherry", "Orange", "Grape"]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prices = [1.25, 0.79, 2.00, 1.50, 0.99]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Create a DataFrame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fruits_df = pd.DataFrame(list(zip(data, prices)), columns=['Fruit', 'Price'])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Get basic information about the DataFrame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print(fruits_df.info())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Print the DataFrame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print(fruits_df.to_string())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Get descriptive statistics of the 'Price' column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print(fruits_df['Price'].describe())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Output: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943600" cy="3581400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81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252913" cy="4216718"/>
            <wp:effectExtent l="0" t="0" r="0" b="0"/>
            <wp:docPr id="13" name="图片 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2913" cy="4216718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b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  <w:r>
        <w:br w:type="page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Ex.no 4                                        Store and Load Excel / CSV files.                   220801508</w:t>
      </w:r>
    </w:p>
    <w:p>
      <w:pPr>
        <w:rPr>
          <w:b/>
        </w:rPr>
      </w:pPr>
      <w:r>
        <w:rPr>
          <w:b/>
        </w:rPr>
        <w:t>Date: 23/3/2024</w:t>
      </w:r>
    </w:p>
    <w:p/>
    <w:p>
      <w:pPr>
        <w:rPr>
          <w:b/>
        </w:rPr>
      </w:pPr>
      <w:r>
        <w:rPr>
          <w:b/>
        </w:rPr>
        <w:t>Aim:</w:t>
      </w:r>
    </w:p>
    <w:p>
      <w:pPr>
        <w:ind w:firstLine="720"/>
      </w:pPr>
      <w:r>
        <w:t>To store (save) and load data from Excel and CSV files using pandas.</w:t>
      </w:r>
    </w:p>
    <w:p>
      <w:pPr>
        <w:rPr>
          <w:b/>
        </w:rPr>
      </w:pPr>
      <w:r>
        <w:rPr>
          <w:b/>
        </w:rPr>
        <w:t>Steps:</w:t>
      </w:r>
    </w:p>
    <w:p>
      <w:pPr>
        <w:rPr>
          <w:b/>
        </w:rPr>
      </w:pPr>
      <w:r>
        <w:rPr>
          <w:b/>
        </w:rPr>
        <w:t xml:space="preserve">  To Store:</w:t>
      </w:r>
    </w:p>
    <w:p>
      <w:pPr>
        <w:numPr>
          <w:ilvl w:val="0"/>
          <w:numId w:val="1"/>
        </w:numPr>
      </w:pPr>
      <w:r>
        <w:t>import pandas as pd.</w:t>
      </w:r>
    </w:p>
    <w:p>
      <w:pPr>
        <w:numPr>
          <w:ilvl w:val="0"/>
          <w:numId w:val="1"/>
        </w:numPr>
      </w:pPr>
      <w:r>
        <w:t>Create a sample DataFrame df.</w:t>
      </w:r>
    </w:p>
    <w:p>
      <w:pPr>
        <w:numPr>
          <w:ilvl w:val="0"/>
          <w:numId w:val="1"/>
        </w:numPr>
      </w:pPr>
      <w:r>
        <w:t>Use the to_csv function to save the DataFrame to a CSV file.</w:t>
      </w:r>
    </w:p>
    <w:p>
      <w:pPr>
        <w:numPr>
          <w:ilvl w:val="0"/>
          <w:numId w:val="1"/>
        </w:numPr>
      </w:pPr>
      <w:r>
        <w:t>‘people.csv’ is the filename.</w:t>
      </w:r>
    </w:p>
    <w:p>
      <w:pPr>
        <w:numPr>
          <w:ilvl w:val="0"/>
          <w:numId w:val="1"/>
        </w:numPr>
      </w:pPr>
      <w:r>
        <w:t>index=True (default) saves the row index as a column. Set it to False to skip it.</w:t>
      </w:r>
    </w:p>
    <w:p>
      <w:pPr>
        <w:ind w:left="720"/>
      </w:pPr>
    </w:p>
    <w:p>
      <w:r>
        <w:rPr>
          <w:b/>
        </w:rPr>
        <w:t xml:space="preserve">  To Load:</w:t>
      </w:r>
    </w:p>
    <w:p>
      <w:pPr>
        <w:numPr>
          <w:ilvl w:val="0"/>
          <w:numId w:val="2"/>
        </w:numPr>
      </w:pPr>
      <w:r>
        <w:t>Import pandas as pd.</w:t>
      </w:r>
    </w:p>
    <w:p>
      <w:pPr>
        <w:numPr>
          <w:ilvl w:val="0"/>
          <w:numId w:val="2"/>
        </w:numPr>
      </w:pPr>
      <w:r>
        <w:t>Use read_csv to load data from a CSV file.</w:t>
      </w:r>
    </w:p>
    <w:p>
      <w:pPr>
        <w:numPr>
          <w:ilvl w:val="0"/>
          <w:numId w:val="2"/>
        </w:numPr>
      </w:pPr>
      <w:r>
        <w:t>Use read_excel to load data from an Excel file. By default, it reads the first sheet.</w:t>
      </w:r>
    </w:p>
    <w:p>
      <w:pPr>
        <w:numPr>
          <w:ilvl w:val="0"/>
          <w:numId w:val="2"/>
        </w:numPr>
      </w:pPr>
      <w:r>
        <w:t>Specify the sheet name with the sheet_name argument for loading data from a specific</w:t>
      </w:r>
    </w:p>
    <w:p>
      <w:pPr>
        <w:numPr>
          <w:ilvl w:val="0"/>
          <w:numId w:val="2"/>
        </w:numPr>
      </w:pPr>
      <w:r>
        <w:t>Sheet.</w:t>
      </w:r>
    </w:p>
    <w:p/>
    <w:p>
      <w:pPr>
        <w:rPr>
          <w:b/>
        </w:rPr>
      </w:pPr>
      <w:r>
        <w:rPr>
          <w:b/>
        </w:rPr>
        <w:t>Program Code: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To store: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pandas as pd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Sample data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data = {"Name": ["Alice", "Bob", "Charlie"], "Age": [25, 30, 22]}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 = pd.DataFrame(data)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Save to CSV file (with index)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df.to_csv("people.csv", index=True)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Save to CSV file (without index)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df.to_csv("people_no_index.csv", index=False)</w:t>
      </w: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  <w:r>
        <w:rPr>
          <w:b/>
        </w:rPr>
        <w:t>To Load: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Load CSV data (assuming it has a header row)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df_csv = pd.read_csv(‘people.csv’)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print(df_csv)</w:t>
      </w: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  <w:t>Output:</w:t>
      </w: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  <w: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  <w:drawing>
          <wp:inline distT="114300" distB="114300" distL="114300" distR="114300">
            <wp:extent cx="5019674" cy="4362450"/>
            <wp:effectExtent l="0" t="0" r="0" b="0"/>
            <wp:docPr id="16" name="图片 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9674" cy="43624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color w:val="0D0D0D"/>
          <w:highlight w:val="white"/>
        </w:rPr>
      </w:pPr>
      <w:r>
        <w:br w:type="page"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Ex.no:5                                                      Data Visualization                                    220801508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Date: 28/3/2024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1"/>
          <w:szCs w:val="21"/>
        </w:rPr>
      </w:pPr>
    </w:p>
    <w:p>
      <w:pPr>
        <w:shd w:val="clear" w:color="auto" w:fill="FFFFFF"/>
        <w:spacing w:before="75" w:after="280" w:line="259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Aim: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  <w:r>
        <w:rPr>
          <w:b/>
          <w:color w:val="0D0D0D"/>
          <w:highlight w:val="white"/>
        </w:rPr>
        <w:tab/>
      </w:r>
      <w:r>
        <w:rPr>
          <w:color w:val="0D0D0D"/>
          <w:sz w:val="20"/>
          <w:szCs w:val="20"/>
          <w:highlight w:val="white"/>
        </w:rPr>
        <w:t>To visualize the given data using the matplotlib library in python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  <w:r>
        <w:rPr>
          <w:b/>
          <w:color w:val="0D0D0D"/>
          <w:highlight w:val="white"/>
        </w:rPr>
        <w:t>Algorithm</w:t>
      </w:r>
      <w:r>
        <w:rPr>
          <w:color w:val="0D0D0D"/>
          <w:sz w:val="20"/>
          <w:szCs w:val="20"/>
          <w:highlight w:val="white"/>
        </w:rPr>
        <w:t>: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Import the matplotlib.pyplot library for plotting.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Prepare Data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Use the plt.plot() function to create a line plot with cities on the x-axis and temperatures on the y-axis.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 xml:space="preserve">Customize the plot by adding markers and setting the line style 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Add Labels and Title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Use plt.show() to display the plot.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</w:p>
    <w:p>
      <w:pPr>
        <w:rPr>
          <w:b/>
          <w:color w:val="0D0D0D"/>
          <w:highlight w:val="white"/>
        </w:rPr>
      </w:pPr>
      <w:r>
        <w:rPr>
          <w:b/>
          <w:color w:val="0D0D0D"/>
          <w:sz w:val="21"/>
          <w:szCs w:val="21"/>
        </w:rPr>
        <w:t>Program:</w:t>
      </w:r>
    </w:p>
    <w:p>
      <w:pPr>
        <w:rPr>
          <w:b/>
          <w:color w:val="0D0D0D"/>
          <w:highlight w:val="whit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pandas as pd  # Optional for data manipulation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Sample data (replace with your data or use pandas to read a CSV)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temperatures = [15, 18, 22, 20, 17, 24, 21, 19]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cities = ["New York", "Los Angeles", "Chicago", "Denver", "Seattle", "Miami", "Houston", "San Francisco"]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Line plot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plt.plot(cities, temperatures, marker='o', linestyle='-')  # Customize markers and line style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Labels and title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plt.xlabel("City")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plt.ylabel("Temperature (°C)")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plt.title("Average Temperatures in Major US Cities")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Display the plot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plt.xticks(rotation=45)  # Rotate city names for better readability (optional)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plt.grid(True)  # Add gridlines (optional)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plt.show()</w:t>
      </w:r>
    </w:p>
    <w:p>
      <w:pPr>
        <w:rPr>
          <w:rFonts w:ascii="Courier New" w:eastAsia="Courier New" w:cs="Courier New" w:hAnsi="Courier New"/>
          <w:b/>
          <w:color w:val="0D0D0D"/>
          <w:sz w:val="21"/>
          <w:szCs w:val="21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  <w:color w:val="0D0D0D"/>
          <w:sz w:val="21"/>
          <w:szCs w:val="21"/>
        </w:rPr>
      </w:pPr>
    </w:p>
    <w:p>
      <w:pPr>
        <w:rPr>
          <w:b/>
          <w:color w:val="0D0D0D"/>
          <w:sz w:val="21"/>
          <w:szCs w:val="21"/>
        </w:rPr>
      </w:pPr>
    </w:p>
    <w:p>
      <w:pPr>
        <w:rPr>
          <w:b/>
          <w:color w:val="0D0D0D"/>
          <w:sz w:val="21"/>
          <w:szCs w:val="21"/>
        </w:rPr>
      </w:pPr>
      <w:r>
        <w:rPr>
          <w:b/>
          <w:color w:val="0D0D0D"/>
          <w:sz w:val="21"/>
          <w:szCs w:val="21"/>
        </w:rPr>
        <w:t>Output:</w:t>
      </w:r>
    </w:p>
    <w:p>
      <w:pPr>
        <w:rPr>
          <w:b/>
          <w:color w:val="0D0D0D"/>
          <w:sz w:val="21"/>
          <w:szCs w:val="21"/>
        </w:rPr>
      </w:pPr>
      <w:r>
        <w:rPr>
          <w:b/>
          <w:color w:val="0D0D0D"/>
          <w:sz w:val="21"/>
          <w:szCs w:val="21"/>
        </w:rPr>
        <w:drawing>
          <wp:inline distT="114300" distB="114300" distL="114300" distR="114300">
            <wp:extent cx="5686425" cy="6410325"/>
            <wp:effectExtent l="0" t="0" r="0" b="0"/>
            <wp:docPr id="19" name="图片 1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6425" cy="641032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D0D0D"/>
          <w:sz w:val="21"/>
          <w:szCs w:val="21"/>
        </w:rPr>
      </w:pPr>
    </w:p>
    <w:p>
      <w:pPr>
        <w:rPr>
          <w:b/>
          <w:color w:val="0D0D0D"/>
          <w:sz w:val="21"/>
          <w:szCs w:val="21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Ex.no: 7                                                       Time Series                                        220801508 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Date: 12/4/2024</w:t>
      </w:r>
    </w:p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Aim:</w:t>
      </w:r>
    </w:p>
    <w:p>
      <w:pPr>
        <w:rPr>
          <w:color w:val="0D0D0D"/>
          <w:sz w:val="20"/>
          <w:szCs w:val="20"/>
          <w:highlight w:val="white"/>
        </w:rPr>
      </w:pPr>
      <w:r>
        <w:rPr>
          <w:b/>
          <w:sz w:val="21"/>
          <w:szCs w:val="21"/>
        </w:rPr>
        <w:tab/>
      </w:r>
      <w:r>
        <w:rPr>
          <w:color w:val="0D0D0D"/>
          <w:sz w:val="20"/>
          <w:szCs w:val="20"/>
          <w:highlight w:val="white"/>
        </w:rPr>
        <w:t>To write a python program to analyze time series data with the help of pandas and matplotlib.</w:t>
      </w:r>
    </w:p>
    <w:p>
      <w:pPr>
        <w:rPr>
          <w:color w:val="0D0D0D"/>
          <w:sz w:val="20"/>
          <w:szCs w:val="20"/>
          <w:highlight w:val="white"/>
        </w:rPr>
      </w:pPr>
    </w:p>
    <w:p>
      <w:pPr>
        <w:rPr>
          <w:color w:val="0D0D0D"/>
          <w:sz w:val="20"/>
          <w:szCs w:val="20"/>
          <w:highlight w:val="white"/>
        </w:rPr>
      </w:pPr>
      <w:r>
        <w:rPr>
          <w:b/>
          <w:sz w:val="21"/>
          <w:szCs w:val="21"/>
        </w:rPr>
        <w:t>Algorithm</w:t>
      </w:r>
      <w:r>
        <w:rPr>
          <w:color w:val="0D0D0D"/>
          <w:sz w:val="20"/>
          <w:szCs w:val="20"/>
          <w:highlight w:val="white"/>
        </w:rPr>
        <w:t>: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Import the pandas library for data manipulation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Import the matplotlib.pyplot library for plotting.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Create a dictionary data containing the date strings and corresponding values.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Create a DataFrame df from the dictionary.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Plot the Time Series: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Add Labels and Title: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Use plt.show() to display the plot.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Calculate Daily Change (Optional):</w:t>
      </w:r>
    </w:p>
    <w:p>
      <w:pPr>
        <w:rPr>
          <w:color w:val="0D0D0D"/>
          <w:sz w:val="20"/>
          <w:szCs w:val="20"/>
          <w:highlight w:val="white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Program: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"Date": pd.to_datetime(["2023-01-01", "2023-02-01", "2023-03-01", "2023-04-01", "2023-05-01"]),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"Value": [100, 120, 135, 110, 145]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DataFrame with Date as index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pd.DataFrame(data).set_index("Date")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Plot the time series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plt.figure(figsize=(10, 6))  # Adjust figure size for better viewing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plt.plot(df["Value"], marker='o', linestyle='-')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plt.xlabel("Date")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plt.ylabel("Value")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plt.title("Time Series Data")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plt.grid(True)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Calculate daily change (optional)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df["Daily Change"] = df["Value"].diff()  # Calculate difference between consecutive values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print(df["Daily Change"].describe())</w:t>
      </w:r>
    </w:p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Output: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drawing>
          <wp:inline distT="114300" distB="114300" distL="114300" distR="114300">
            <wp:extent cx="5943600" cy="3835400"/>
            <wp:effectExtent l="0" t="0" r="0" b="0"/>
            <wp:docPr id="22" name="图片 2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835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drawing>
          <wp:inline distT="114300" distB="114300" distL="114300" distR="114300">
            <wp:extent cx="5233988" cy="3766122"/>
            <wp:effectExtent l="0" t="0" r="0" b="0"/>
            <wp:docPr id="25" name="图片 2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3988" cy="3766122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sz w:val="20"/>
          <w:szCs w:val="20"/>
        </w:rPr>
      </w:pPr>
    </w:p>
    <w:p>
      <w:pPr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Ex.no: 8                                Linear regression model to predict the signal strength               220801508</w:t>
      </w:r>
    </w:p>
    <w:p>
      <w:pPr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Date: 26/4/2024</w:t>
      </w: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Aim:</w:t>
      </w:r>
    </w:p>
    <w:p>
      <w:pPr>
        <w:shd w:val="clear" w:color="auto" w:fill="FFFFFF"/>
        <w:spacing w:before="75" w:after="280" w:line="259" w:lineRule="auto"/>
        <w:rPr>
          <w:sz w:val="32"/>
          <w:szCs w:val="32"/>
          <w:vertAlign w:val="subscript"/>
        </w:rPr>
      </w:pPr>
      <w:r>
        <w:rPr>
          <w:sz w:val="26"/>
          <w:szCs w:val="26"/>
          <w:vertAlign w:val="subscript"/>
        </w:rPr>
        <w:t>To develop a linear regression model to predict the signal strength based on the distance.</w:t>
      </w: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Problem Statement:</w:t>
      </w:r>
    </w:p>
    <w:p>
      <w:pPr>
        <w:shd w:val="clear" w:color="auto" w:fill="FFFFFF"/>
        <w:spacing w:before="75" w:after="280" w:line="259" w:lineRule="auto"/>
        <w:rPr>
          <w:sz w:val="32"/>
          <w:szCs w:val="32"/>
          <w:vertAlign w:val="subscript"/>
        </w:rPr>
      </w:pPr>
      <w:r>
        <w:rPr>
          <w:sz w:val="26"/>
          <w:szCs w:val="26"/>
          <w:vertAlign w:val="subscript"/>
        </w:rPr>
        <w:t>We have a dataset that records the signal strength (in dBm) at various distances (in meters) from a transmitter. The goal is to develop a linear regression model to predict the signal strength based on the distance.</w:t>
      </w: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the linear regression model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Plot the results </w:t>
      </w:r>
    </w:p>
    <w:p>
      <w:pPr>
        <w:shd w:val="clear" w:color="auto" w:fill="FFFFFF"/>
        <w:spacing w:before="75" w:after="280" w:line="259" w:lineRule="auto"/>
        <w:rPr>
          <w:rFonts w:ascii="Times New Roman" w:eastAsia="Times New Roman" w:cs="Times New Roman" w:hAnsi="Times New Roman"/>
          <w:b/>
          <w:sz w:val="24"/>
          <w:szCs w:val="24"/>
          <w:vertAlign w:val="subscript"/>
        </w:rPr>
      </w:pPr>
      <w:r>
        <w:rPr>
          <w:b/>
          <w:sz w:val="32"/>
          <w:szCs w:val="32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sklearn.linear_model import LinearRegression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mean_squared_error, r2_score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Example dataset: Distance (meters) vs. Signal Strength (dBm)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'Distance': [1, 2, 3, 4, 5, 6, 7, 8, 9, 10],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'Signal_Strength': [-30, -35, -40, -45, -50, -55, -60, -65, -70, -75]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Convert the data into a DataFrame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Separate features and target variable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df[['Distance']].values  # Feature: Distance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df['Signal_Strength'].values  # Target: Signal Strength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color w:val="0D0D0D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color w:val="0D0D0D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Split the data into training a</w:t>
      </w:r>
      <w:r>
        <w:rPr>
          <w:rFonts w:ascii="Consolas" w:eastAsia="Consolas" w:cs="Consolas" w:hAnsi="Consolas"/>
          <w:color w:val="0D0D0D"/>
          <w:sz w:val="20"/>
          <w:szCs w:val="20"/>
        </w:rPr>
        <w:t>nd testing 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test_size=0.2,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and train the linear regression model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 = LinearRegression()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Make predictions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model.predict(X_test)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Evaluate the model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mse = mean_squared_error(y_test, y_pred)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r2 = r2_score(y_test, y_pred)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print(f'Mean Squared Error: {mse:.2f}')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print(f'R^2 Score: {r2:.2f}')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Visualize the results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plt.scatter(X, y, color='blue', label='Actual Data')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plt.plot(X, model.predict(X), color='red', label='Fitted Line')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plt.xlabel('Distance (meters)')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plt.ylabel('Signal Strength (dBm)')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plt.title('Linear Regression: Distance vs. Signal Strength')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plt.legend()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Output:</w:t>
      </w: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drawing>
          <wp:inline distT="114300" distB="114300" distL="114300" distR="114300">
            <wp:extent cx="5943600" cy="4521200"/>
            <wp:effectExtent l="0" t="0" r="0" b="0"/>
            <wp:docPr id="28" name="图片 2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5212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b/>
          <w:sz w:val="32"/>
          <w:szCs w:val="32"/>
          <w:vertAlign w:val="subscript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br w:type="page"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26"/>
          <w:szCs w:val="26"/>
          <w:vertAlign w:val="subscript"/>
        </w:rPr>
      </w:pPr>
      <w:r>
        <w:rPr>
          <w:b/>
          <w:sz w:val="30"/>
          <w:szCs w:val="30"/>
          <w:vertAlign w:val="subscript"/>
        </w:rPr>
        <w:t xml:space="preserve">Ex.no: 9       </w:t>
      </w:r>
      <w:r>
        <w:rPr>
          <w:b/>
          <w:sz w:val="26"/>
          <w:szCs w:val="26"/>
          <w:vertAlign w:val="subscript"/>
        </w:rPr>
        <w:t>Decision tree classifier to predict signal quality based on transmitter, signal strength, and frequency  220801508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color w:val="0D0D0D"/>
          <w:sz w:val="34"/>
          <w:szCs w:val="34"/>
          <w:vertAlign w:val="subscript"/>
          <w:highlight w:val="white"/>
        </w:rPr>
      </w:pPr>
      <w:r>
        <w:rPr>
          <w:b/>
          <w:sz w:val="30"/>
          <w:szCs w:val="30"/>
          <w:vertAlign w:val="subscript"/>
        </w:rPr>
        <w:t>Date: 3/5/2024</w:t>
      </w:r>
    </w:p>
    <w:p>
      <w:pPr>
        <w:shd w:val="clear" w:color="auto" w:fill="FFFFFF"/>
        <w:spacing w:before="75" w:after="280" w:line="259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 xml:space="preserve">Aim: </w:t>
      </w:r>
    </w:p>
    <w:p>
      <w:pPr>
        <w:shd w:val="clear" w:color="auto" w:fill="FFFFFF"/>
        <w:spacing w:before="75" w:after="280" w:line="259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 xml:space="preserve"> </w:t>
      </w:r>
      <w:r>
        <w:rPr>
          <w:color w:val="0D0D0D"/>
          <w:sz w:val="26"/>
          <w:szCs w:val="26"/>
          <w:vertAlign w:val="subscript"/>
          <w:highlight w:val="white"/>
        </w:rPr>
        <w:t>Create a simple dataset to classify signal quality based on various parameters such as distance from the transmitter, signal strength, and frequency.</w:t>
        <w:tab/>
        <w:tab/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 xml:space="preserve">Problem Statement: 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Dataset that records various parameters affecting the signal quality (Good or Bad). The goal is to develop a decision tree classifier to predict signal quality based on these parameters.</w:t>
      </w:r>
    </w:p>
    <w:p>
      <w:pPr>
        <w:shd w:val="clear" w:color="auto" w:fill="FFFFFF"/>
        <w:spacing w:line="240" w:lineRule="auto"/>
        <w:rPr>
          <w:b/>
          <w:color w:val="0D0D0D"/>
          <w:sz w:val="26"/>
          <w:szCs w:val="26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Algorithm: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Dataset: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We create a simple dataset with distance from the transmitter, signal strength, frequency, and corresponding signal qua lity (Good or Bad). The dataset is stored in a dictionary and then converted into a pandas DataFrame.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Data Prepa</w:t>
        <w:tab/>
        <w:t>ration: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Separate the dataset into features (X) and the target variable (y).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Encode the target variable Signal_Quality from categorical values ('Good', 'Bad') to numerical values using LabelEncoder.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Model Training: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 into training and testing sets using train_test_split.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Create an instance of DecisionTreeClassifier and train the model on the training data using the fit method.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Prediction and Evaluation: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Use the trained model to make predictions on the test data.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Calculate the accuracy score and generate a classification report to evaluate the model's performance.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Visualization: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Visualize the decision tree using plot_tree to understand how the model makes decisions based on the input features.</w:t>
      </w: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Program:</w:t>
      </w:r>
    </w:p>
    <w:p>
      <w:pPr>
        <w:shd w:val="clear" w:color="auto" w:fill="FFFFFF"/>
        <w:spacing w:line="240" w:lineRule="auto"/>
        <w:rPr>
          <w:b/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from sklearn.tree import DecisionTreeClassifier, plot_tree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accuracy_score, classification_report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Example dataset: Distance (meters), Signal Strength (dBm), Frequency (MHz) vs. Signal Quality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'Distance': [1, 2, 3, 4, 5, 6, 7, 8, 9, 10, 2, 3, 4, 5, 6],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'Signal_Strength': [-30, -35, -40, -45, -50, -55, -60, -65, -70, -75, -33, -38, -43, -48, -53],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'Frequency': [850, 850, 850, 850, 850, 1900, 1900, 1900, 1900, 1900, 850, 850, 1900, 1900, 1900],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'Signal_Quality': ['Good', 'Good', 'Good', 'Good', 'Bad', 'Bad', 'Bad', 'Bad', 'Bad', 'Bad', 'Good', 'Good', 'Bad', 'Bad', 'Bad']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Convert the data into a DataFrame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Separate features and target variable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df[['Distance', 'Signal_Strength', 'Frequency']].values  # Features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df['Signal_Quality'].values  # Target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Encode the target variable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LabelEncoder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le = LabelEncoder()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le.fit_transform(y)  # 'Good' -&gt; 1, 'Bad' -&gt; 0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# Split the data into training and testing 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test_size=0.2,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and train the decision tree 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 = DecisionTreeClassifier(random_state=42)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model.fit(X_train, y_train)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Make predictions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model.predict(X_test)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Evaluate the model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 = accuracy_score(y_test, y_pred)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report = classification_report(y_test, y_pred, target_names=['Bad', 'Good'])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print(f'Accuracy: {accuracy:.2f}')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print('Classification Report:')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print(report)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Visualize the decision tree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plt.figure(figsize=(20,10))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plot_tree(model, feature_names=['Distance', 'Signal_Strength', 'Frequency'], class_names=['Bad', 'Good'], filled=True)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Output: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drawing>
          <wp:inline distT="114300" distB="114300" distL="114300" distR="114300">
            <wp:extent cx="4638675" cy="1809750"/>
            <wp:effectExtent l="0" t="0" r="0" b="0"/>
            <wp:docPr id="31" name="图片 3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8675" cy="18097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drawing>
          <wp:inline distT="114300" distB="114300" distL="114300" distR="114300">
            <wp:extent cx="5943600" cy="2857500"/>
            <wp:effectExtent l="0" t="0" r="0" b="0"/>
            <wp:docPr id="34" name="图片 3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575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26"/>
          <w:szCs w:val="26"/>
          <w:vertAlign w:val="subscript"/>
        </w:rPr>
      </w:pPr>
      <w:r>
        <w:rPr>
          <w:b/>
          <w:sz w:val="30"/>
          <w:szCs w:val="30"/>
          <w:vertAlign w:val="subscript"/>
        </w:rPr>
        <w:t xml:space="preserve">Ex.no: 10   </w:t>
      </w:r>
      <w:r>
        <w:rPr>
          <w:b/>
          <w:sz w:val="26"/>
          <w:szCs w:val="26"/>
          <w:vertAlign w:val="subscript"/>
        </w:rPr>
        <w:t>k-NN classifier to predict signal quality based on distance from the transmitter, signal strength, and frequency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Date: 11/5/2024                                                                                                                                     220801508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Aim: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To classify signal quality based on various parameters such as distance from the transmitter, signal strength, and frequency.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Prerequisite: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pip install numpy pandas scikit-learn matplotlib</w:t>
      </w:r>
    </w:p>
    <w:p>
      <w:pPr>
        <w:shd w:val="clear" w:color="auto" w:fill="FFFFFF"/>
        <w:spacing w:line="240" w:lineRule="auto"/>
        <w:rPr>
          <w:color w:val="0D0D0D"/>
          <w:sz w:val="24"/>
          <w:szCs w:val="24"/>
          <w:vertAlign w:val="subscript"/>
          <w:highlight w:val="white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Problem Statement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A dataset that records various parameters affecting the signal quality (Good or Bad). The goal is to develop a k-NN classifier to predict signal quality based on these parameters.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the KNN model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Plot the results 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sklearn.neighbors import KNeighborsClassifier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StandardScaler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accuracy_score, classification_report, confusion_matrix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import seaborn as sns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Example dataset: Distance (meters), Signal Strength (dBm), Frequency (MHz) vs. Signal Quality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'Distance': [1, 2, 3, 4, 5, 6, 7, 8, 9, 10, 2, 3, 4, 5, 6],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'Signal_Strength': [-30, -35, -40, -45, -50, -55, -60, -65, -70, -75, -33, -38, -43, -48, -53],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'Frequency': [850, 850, 850, 850, 850, 1900, 1900, 1900, 1900, 1900, 850, 850, 1900, 1900, 1900],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'Signal_Quality': ['Good', 'Good', 'Good', 'Good', 'Bad', 'Bad', 'Bad', 'Bad', 'Bad', 'Bad', 'Good', 'Good', 'Bad', 'Bad', 'Bad']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Convert the data into a DataFrame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Separate features and target variable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df[['Distance', 'Signal_Strength', 'Frequency']].values  # Features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y = df['Signal_Quality'].values  # Target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Encode the target variable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LabelEncoder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le = LabelEncoder()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le.fit_transform(y)  # 'Good' -&gt; 1, 'Bad' -&gt; 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Split the data into training and testing 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test_size=0.2,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Standardize the features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scaler = StandardScaler()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 = scaler.fit_transform(X_train)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X_test = scaler.transform(X_test)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and train the k-NN 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k = 3  # Number of neighbors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 = KNeighborsClassifier(n_neighbors=k)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Make predictions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model.predict(X_test)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Evaluate the model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 = accuracy_score(y_test, y_pred)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report = classification_report(y_test, y_pred, target_names=['Bad', 'Good'])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print(f'Accuracy: {accuracy:.2f}')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print('Classification Report:')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print(report)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Confusion Matrix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conf_matrix = confusion_matrix(y_test, y_pred)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sns.heatmap(conf_matrix, annot=True, fmt='d', cmap='Blues', xticklabels=['Bad', 'Good'], yticklabels=['Bad', 'Good'])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plt.xlabel('Predicted')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plt.ylabel('Actual')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plt.title('Confusion Matrix')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Output: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drawing>
          <wp:inline distT="114300" distB="114300" distL="114300" distR="114300">
            <wp:extent cx="5943600" cy="6096000"/>
            <wp:effectExtent l="0" t="0" r="0" b="0"/>
            <wp:docPr id="37" name="图片 3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60960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Result:</w:t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Thus the program has been done and executed and output has been verified successfully.</w:t>
      </w:r>
      <w:r>
        <w:br w:type="page"/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Ex.no: 11                     Study of Artificial Neural Network (ANN) and Simple Program in ANN    220801508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Date: 17/5/2024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Aim: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To study Artificial Neural Network (ANN) using a simple program in ANN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Prerequisite: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pip install numpy scikit-learn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the neural network  model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Plot the results 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 import datasets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StandardScaler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sklearn.neural_network import MLPClassifier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classification_report, accuracy_score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iris = datasets.load_iris()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iris.data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iris.target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test_size=0.3,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scaler = StandardScaler()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 = scaler.fit_transform(X_train)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X_test = scaler.transform(X_test)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We'll use a Multi-layer Perceptron 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mlp = MLPClassifier(hidden_layer_sizes=(10,), max_iter=1000,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mlp.fit(X_train,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mlp.predict(X_test)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print("Classification Report:")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print(classification_report(y_test, y_pred))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print("Accuracy:", accuracy_score(y_test, y_pred))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Output: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Classification Report: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      Precision  recall  f1-score   support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0       1.00      1.00      1.00        19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1       1.00      1.00      1.00        13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2       1.00      1.00      1.00        13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accuracy                                 1.00        45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macro avg             1.00      1.00      1.00        45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weighted avg              1.00      1.00      1.00        45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Accuracy: 1.0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Result:</w:t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Thus the program has been done and executed and output has been verified successfully.</w:t>
      </w:r>
      <w:r>
        <w:br w:type="page"/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Ex. No: 12                   Study Of Support Vector Machine and and Simple Program in SVM      220801508</w:t>
      </w:r>
      <w:bookmarkStart w:id="0" w:name="_GoBack"/>
      <w:bookmarkEnd w:id="0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4"/>
          <w:szCs w:val="34"/>
          <w:vertAlign w:val="subscript"/>
        </w:rPr>
      </w:pPr>
      <w:r>
        <w:rPr>
          <w:b/>
          <w:sz w:val="30"/>
          <w:szCs w:val="30"/>
          <w:vertAlign w:val="subscript"/>
        </w:rPr>
        <w:t>Date: 24/5/2024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Aim:</w:t>
      </w:r>
    </w:p>
    <w:p>
      <w:pPr>
        <w:shd w:val="clear" w:color="auto" w:fill="FFFFFF"/>
        <w:spacing w:before="75" w:after="280" w:line="259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To demonstrate the application of SVM for classification, showcasing its strengths in handling high-dimensional spaces and providing a clear understanding of its working mechanism.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Prerequisite: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pip install  scikit-learn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SVC model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 import datasets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sklearn.svm import SVC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accuracy_score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iris = datasets.load_iris()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iris.data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iris.target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test_size=0.3,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clf = SVC(kernel=’linear’, C=1)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clf.fit(X_train,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clf.predict(X_test)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 = accuracy_score(y_test, y_pred)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print(‘Accuracy: {accuracy:.2f}’)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4"/>
          <w:szCs w:val="34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b/>
          <w:sz w:val="34"/>
          <w:szCs w:val="34"/>
          <w:vertAlign w:val="subscript"/>
        </w:rPr>
        <w:t>Output</w:t>
      </w:r>
      <w:r>
        <w:rPr>
          <w:sz w:val="26"/>
          <w:szCs w:val="26"/>
          <w:vertAlign w:val="subscript"/>
        </w:rPr>
        <w:t>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drawing>
          <wp:inline distT="114300" distB="114300" distL="114300" distR="114300">
            <wp:extent cx="5943600" cy="3213100"/>
            <wp:effectExtent l="0" t="0" r="0" b="0"/>
            <wp:docPr id="40" name="图片 4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131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auto"/>
    <w:pitch w:val="variable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rPr>
        <w:vertAlign w:val="subscript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2071C3E"/>
    <w:multiLevelType w:val="multilevel"/>
    <w:tmpl w:val="521447A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9C678AB"/>
    <w:multiLevelType w:val="multilevel"/>
    <w:tmpl w:val="290E595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10D03CA4"/>
    <w:multiLevelType w:val="multilevel"/>
    <w:tmpl w:val="5C1C1FD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58F31FAD"/>
    <w:multiLevelType w:val="multilevel"/>
    <w:tmpl w:val="EEA4CAB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609A2C8C"/>
    <w:multiLevelType w:val="multilevel"/>
    <w:tmpl w:val="82F6B29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3DC202F4"/>
    <w:multiLevelType w:val="multilevel"/>
    <w:tmpl w:val="030C48B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6">
    <w:nsid w:val="0C10767D"/>
    <w:multiLevelType w:val="multilevel"/>
    <w:tmpl w:val="E97CE85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nsid w:val="44007E92"/>
    <w:multiLevelType w:val="multilevel"/>
    <w:tmpl w:val="F3E88AB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5D125834"/>
    <w:multiLevelType w:val="multilevel"/>
    <w:tmpl w:val="1F8E0028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jp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image" Target="media/17.png"/><Relationship Id="rId9" Type="http://schemas.openxmlformats.org/officeDocument/2006/relationships/image" Target="media/20.png"/><Relationship Id="rId10" Type="http://schemas.openxmlformats.org/officeDocument/2006/relationships/image" Target="media/23.png"/><Relationship Id="rId11" Type="http://schemas.openxmlformats.org/officeDocument/2006/relationships/image" Target="media/26.png"/><Relationship Id="rId12" Type="http://schemas.openxmlformats.org/officeDocument/2006/relationships/image" Target="media/29.png"/><Relationship Id="rId13" Type="http://schemas.openxmlformats.org/officeDocument/2006/relationships/image" Target="media/32.png"/><Relationship Id="rId14" Type="http://schemas.openxmlformats.org/officeDocument/2006/relationships/image" Target="media/35.png"/><Relationship Id="rId15" Type="http://schemas.openxmlformats.org/officeDocument/2006/relationships/image" Target="media/38.png"/><Relationship Id="rId16" Type="http://schemas.openxmlformats.org/officeDocument/2006/relationships/image" Target="media/41.png"/><Relationship Id="rId17" Type="http://schemas.openxmlformats.org/officeDocument/2006/relationships/styles" Target="styles.xml"/><Relationship Id="rId18" Type="http://schemas.openxmlformats.org/officeDocument/2006/relationships/numbering" Target="numbering.xml"/><Relationship Id="rId1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37</Pages>
  <Words>2566</Words>
  <Characters>16150</Characters>
  <Lines>762</Lines>
  <Paragraphs>456</Paragraphs>
  <CharactersWithSpaces>19324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2024-06-04T07:03:00Z</dcterms:created>
  <dcterms:modified xsi:type="dcterms:W3CDTF">2024-06-10T07:13:14Z</dcterms:modified>
</cp:coreProperties>
</file>